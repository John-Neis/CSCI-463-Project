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6B7427D5" w:rsidR="00F102B9" w:rsidRPr="005E2813" w:rsidRDefault="000060F4" w:rsidP="00C6554A">
      <w:pPr>
        <w:pStyle w:val="ContactInfo"/>
        <w:rPr>
          <w:sz w:val="28"/>
          <w:szCs w:val="28"/>
        </w:rPr>
      </w:pPr>
      <w:r w:rsidRPr="005E2813">
        <w:rPr>
          <w:sz w:val="28"/>
          <w:szCs w:val="28"/>
        </w:rPr>
        <w:t xml:space="preserve">Software </w:t>
      </w:r>
      <w:r w:rsidR="00F2177C">
        <w:rPr>
          <w:sz w:val="28"/>
          <w:szCs w:val="28"/>
        </w:rPr>
        <w:t>Design Documentation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5B9F3788" w14:textId="4E69A414" w:rsidR="00F2177C" w:rsidRDefault="00F2177C" w:rsidP="005B3CD2">
      <w:pPr>
        <w:pStyle w:val="ContactInfo"/>
        <w:rPr>
          <w:sz w:val="24"/>
        </w:rPr>
      </w:pPr>
      <w:r>
        <w:rPr>
          <w:sz w:val="24"/>
        </w:rPr>
        <w:t xml:space="preserve">John </w:t>
      </w:r>
      <w:proofErr w:type="spellStart"/>
      <w:r>
        <w:rPr>
          <w:sz w:val="24"/>
        </w:rPr>
        <w:t>Neis</w:t>
      </w:r>
      <w:proofErr w:type="spellEnd"/>
      <w:r>
        <w:rPr>
          <w:sz w:val="24"/>
        </w:rPr>
        <w:t xml:space="preserve"> &amp; Sam Dressler</w:t>
      </w:r>
    </w:p>
    <w:p w14:paraId="1D8ADC27" w14:textId="62290B31" w:rsidR="005B3CD2" w:rsidRPr="005B3CD2" w:rsidRDefault="00F102B9" w:rsidP="005B3CD2">
      <w:pPr>
        <w:pStyle w:val="ContactInfo"/>
        <w:rPr>
          <w:sz w:val="24"/>
        </w:rPr>
      </w:pPr>
      <w:r w:rsidRPr="005B3CD2">
        <w:rPr>
          <w:sz w:val="24"/>
        </w:rPr>
        <w:t>CSCI 463- Software Engineering</w:t>
      </w:r>
    </w:p>
    <w:p w14:paraId="732C8BCC" w14:textId="7CD74B73" w:rsidR="00F102B9" w:rsidRPr="005B3CD2" w:rsidRDefault="000B4294" w:rsidP="00C6554A">
      <w:pPr>
        <w:pStyle w:val="ContactInfo"/>
        <w:rPr>
          <w:sz w:val="24"/>
        </w:rPr>
      </w:pPr>
      <w:r>
        <w:rPr>
          <w:sz w:val="24"/>
        </w:rPr>
        <w:t>4/</w:t>
      </w:r>
      <w:r w:rsidR="00F2177C">
        <w:rPr>
          <w:sz w:val="24"/>
        </w:rPr>
        <w:t>29/2020</w:t>
      </w:r>
    </w:p>
    <w:p w14:paraId="0EFC03D4" w14:textId="77777777" w:rsidR="00F102B9" w:rsidRDefault="00F102B9" w:rsidP="00C6554A">
      <w:pPr>
        <w:pStyle w:val="ContactInfo"/>
      </w:pPr>
    </w:p>
    <w:p w14:paraId="752B9316" w14:textId="77777777" w:rsidR="002C74C0" w:rsidRDefault="00B53E59"/>
    <w:p w14:paraId="3E9E988A" w14:textId="77777777" w:rsidR="00EA1414" w:rsidRPr="00EA1414" w:rsidRDefault="00234674" w:rsidP="00EA1414">
      <w:pPr>
        <w:pStyle w:val="Heading1"/>
      </w:pPr>
      <w:r w:rsidRPr="00EA1414">
        <w:lastRenderedPageBreak/>
        <w:t>Table of Contents</w:t>
      </w:r>
    </w:p>
    <w:p w14:paraId="163C26C2" w14:textId="4F5A6CC2" w:rsidR="00EA1414" w:rsidRDefault="00EA1414" w:rsidP="00EA1414">
      <w:pPr>
        <w:pStyle w:val="ListParagraph"/>
        <w:ind w:left="360"/>
        <w:rPr>
          <w:rFonts w:asciiTheme="majorHAnsi" w:hAnsiTheme="majorHAnsi"/>
          <w:b/>
          <w:bCs/>
        </w:rPr>
      </w:pPr>
      <w:r>
        <w:rPr>
          <w:rFonts w:asciiTheme="majorHAnsi" w:hAnsiTheme="majorHAnsi"/>
          <w:b/>
          <w:bCs/>
        </w:rPr>
        <w:t>Revision History</w:t>
      </w:r>
    </w:p>
    <w:p w14:paraId="5921040C" w14:textId="654EAC7D" w:rsidR="000555AA" w:rsidRPr="001C36D8" w:rsidRDefault="000555AA" w:rsidP="00A009D5">
      <w:pPr>
        <w:pStyle w:val="ListParagraph"/>
        <w:numPr>
          <w:ilvl w:val="0"/>
          <w:numId w:val="34"/>
        </w:numPr>
        <w:rPr>
          <w:rFonts w:asciiTheme="majorHAnsi" w:hAnsiTheme="majorHAnsi"/>
          <w:b/>
          <w:bCs/>
        </w:rPr>
      </w:pPr>
      <w:r w:rsidRPr="001C36D8">
        <w:rPr>
          <w:rFonts w:asciiTheme="majorHAnsi" w:hAnsiTheme="majorHAnsi"/>
          <w:b/>
          <w:bCs/>
        </w:rPr>
        <w:t>Introduction</w:t>
      </w:r>
    </w:p>
    <w:p w14:paraId="59FFCAFA" w14:textId="7373A1C9" w:rsidR="000555AA"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Document Purpose</w:t>
      </w:r>
    </w:p>
    <w:p w14:paraId="77C2221D" w14:textId="77777777" w:rsidR="00AF7972" w:rsidRDefault="00AF7972" w:rsidP="00A009D5">
      <w:pPr>
        <w:pStyle w:val="ListParagraph"/>
        <w:numPr>
          <w:ilvl w:val="1"/>
          <w:numId w:val="34"/>
        </w:numPr>
        <w:rPr>
          <w:rFonts w:asciiTheme="majorHAnsi" w:hAnsiTheme="majorHAnsi"/>
          <w:i/>
          <w:iCs/>
        </w:rPr>
      </w:pPr>
      <w:r>
        <w:rPr>
          <w:rFonts w:asciiTheme="majorHAnsi" w:hAnsiTheme="majorHAnsi"/>
          <w:i/>
          <w:iCs/>
        </w:rPr>
        <w:t>Product Scope</w:t>
      </w:r>
    </w:p>
    <w:p w14:paraId="6A88A6B4" w14:textId="346F2C08" w:rsidR="00192DD1" w:rsidRPr="00B85095" w:rsidRDefault="00192DD1" w:rsidP="00A009D5">
      <w:pPr>
        <w:pStyle w:val="ListParagraph"/>
        <w:numPr>
          <w:ilvl w:val="1"/>
          <w:numId w:val="34"/>
        </w:numPr>
        <w:rPr>
          <w:rFonts w:asciiTheme="majorHAnsi" w:hAnsiTheme="majorHAnsi"/>
          <w:i/>
          <w:iCs/>
        </w:rPr>
      </w:pPr>
      <w:r w:rsidRPr="00B85095">
        <w:rPr>
          <w:rFonts w:asciiTheme="majorHAnsi" w:hAnsiTheme="majorHAnsi"/>
          <w:i/>
          <w:iCs/>
        </w:rPr>
        <w:t>Intended Audience</w:t>
      </w:r>
    </w:p>
    <w:p w14:paraId="0A97F42B" w14:textId="3F1079C3"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Design Considerations</w:t>
      </w:r>
    </w:p>
    <w:p w14:paraId="761BF28C" w14:textId="661549E2"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Assumptions and Dependencies</w:t>
      </w:r>
    </w:p>
    <w:p w14:paraId="59C0603B" w14:textId="5ECDF46D"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General Constraints</w:t>
      </w:r>
    </w:p>
    <w:p w14:paraId="1E26D6D0" w14:textId="3BBD54C5"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Goals and Guidelines</w:t>
      </w:r>
    </w:p>
    <w:p w14:paraId="6969D3E5" w14:textId="29EA900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Development Methods</w:t>
      </w:r>
    </w:p>
    <w:p w14:paraId="3B779CC6" w14:textId="26A456E7"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Architectural Strategies</w:t>
      </w:r>
    </w:p>
    <w:p w14:paraId="09A6A726" w14:textId="2B6BE729"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Programming Language</w:t>
      </w:r>
    </w:p>
    <w:p w14:paraId="658FE35D" w14:textId="77F3C4DE"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Component Reuse</w:t>
      </w:r>
    </w:p>
    <w:p w14:paraId="5DD47421" w14:textId="3EB3F488"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Further Work</w:t>
      </w:r>
    </w:p>
    <w:p w14:paraId="3B1B69C9" w14:textId="2CA918FB"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User Interface</w:t>
      </w:r>
    </w:p>
    <w:p w14:paraId="6E300F53" w14:textId="46C56143"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Software Interface</w:t>
      </w:r>
    </w:p>
    <w:p w14:paraId="1D311FE8" w14:textId="602DA506" w:rsidR="00A009D5" w:rsidRPr="00B85095" w:rsidRDefault="00A009D5" w:rsidP="00A009D5">
      <w:pPr>
        <w:pStyle w:val="ListParagraph"/>
        <w:numPr>
          <w:ilvl w:val="1"/>
          <w:numId w:val="34"/>
        </w:numPr>
        <w:rPr>
          <w:rFonts w:asciiTheme="majorHAnsi" w:hAnsiTheme="majorHAnsi"/>
          <w:i/>
          <w:iCs/>
        </w:rPr>
      </w:pPr>
      <w:r w:rsidRPr="00B85095">
        <w:rPr>
          <w:rFonts w:asciiTheme="majorHAnsi" w:hAnsiTheme="majorHAnsi"/>
          <w:i/>
          <w:iCs/>
        </w:rPr>
        <w:t>Error Detection and Recovery</w:t>
      </w:r>
    </w:p>
    <w:p w14:paraId="12510106" w14:textId="18B8C9BE"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Software Architecture</w:t>
      </w:r>
    </w:p>
    <w:p w14:paraId="04204AAE" w14:textId="3A0C1B4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Architecture</w:t>
      </w:r>
    </w:p>
    <w:p w14:paraId="7D7E5BF5" w14:textId="56C01B58"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System Decomposition</w:t>
      </w:r>
    </w:p>
    <w:p w14:paraId="74D483EB" w14:textId="219A26E5" w:rsidR="00030A4D" w:rsidRPr="001C36D8" w:rsidRDefault="00030A4D" w:rsidP="00A009D5">
      <w:pPr>
        <w:pStyle w:val="ListParagraph"/>
        <w:numPr>
          <w:ilvl w:val="0"/>
          <w:numId w:val="34"/>
        </w:numPr>
        <w:rPr>
          <w:rFonts w:asciiTheme="majorHAnsi" w:hAnsiTheme="majorHAnsi"/>
          <w:b/>
          <w:bCs/>
        </w:rPr>
      </w:pPr>
      <w:r w:rsidRPr="001C36D8">
        <w:rPr>
          <w:rFonts w:asciiTheme="majorHAnsi" w:hAnsiTheme="majorHAnsi"/>
          <w:b/>
          <w:bCs/>
        </w:rPr>
        <w:t>Policies and Tactics</w:t>
      </w:r>
    </w:p>
    <w:p w14:paraId="0A9668AF" w14:textId="66B29937" w:rsidR="00030A4D" w:rsidRPr="001C36D8" w:rsidRDefault="00030A4D" w:rsidP="00A009D5">
      <w:pPr>
        <w:pStyle w:val="ListParagraph"/>
        <w:numPr>
          <w:ilvl w:val="1"/>
          <w:numId w:val="34"/>
        </w:numPr>
        <w:rPr>
          <w:rFonts w:asciiTheme="majorHAnsi" w:hAnsiTheme="majorHAnsi"/>
          <w:i/>
          <w:iCs/>
        </w:rPr>
      </w:pPr>
      <w:r w:rsidRPr="001C36D8">
        <w:rPr>
          <w:rFonts w:asciiTheme="majorHAnsi" w:hAnsiTheme="majorHAnsi"/>
          <w:i/>
          <w:iCs/>
        </w:rPr>
        <w:t>Coding Guidelines and Conventions</w:t>
      </w:r>
    </w:p>
    <w:p w14:paraId="6CACD14F" w14:textId="2DBFFCB1" w:rsidR="00030A4D"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Plans for Testing Product</w:t>
      </w:r>
    </w:p>
    <w:p w14:paraId="394DD15B" w14:textId="676CF27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Maintaining Product</w:t>
      </w:r>
    </w:p>
    <w:p w14:paraId="599E8510" w14:textId="471951C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Organization of Source Code</w:t>
      </w:r>
    </w:p>
    <w:p w14:paraId="563BF004" w14:textId="4C75D0FD"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Generating System Deliverables</w:t>
      </w:r>
    </w:p>
    <w:p w14:paraId="0D7BB907" w14:textId="0302A30B" w:rsidR="00A009D5" w:rsidRPr="001C36D8" w:rsidRDefault="00A009D5" w:rsidP="00A009D5">
      <w:pPr>
        <w:pStyle w:val="ListParagraph"/>
        <w:numPr>
          <w:ilvl w:val="0"/>
          <w:numId w:val="34"/>
        </w:numPr>
        <w:rPr>
          <w:rFonts w:asciiTheme="majorHAnsi" w:hAnsiTheme="majorHAnsi"/>
          <w:b/>
          <w:bCs/>
        </w:rPr>
      </w:pPr>
      <w:r w:rsidRPr="001C36D8">
        <w:rPr>
          <w:rFonts w:asciiTheme="majorHAnsi" w:hAnsiTheme="majorHAnsi"/>
          <w:b/>
          <w:bCs/>
        </w:rPr>
        <w:t>Detailed System Design</w:t>
      </w:r>
    </w:p>
    <w:p w14:paraId="17358636" w14:textId="14338387"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Classification</w:t>
      </w:r>
    </w:p>
    <w:p w14:paraId="17498752" w14:textId="2657E0E9"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Definition</w:t>
      </w:r>
    </w:p>
    <w:p w14:paraId="145C1640" w14:textId="1F09AEFB"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Responsibilities</w:t>
      </w:r>
    </w:p>
    <w:p w14:paraId="518A877C" w14:textId="71CE1326"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Constraints</w:t>
      </w:r>
    </w:p>
    <w:p w14:paraId="09C1860E" w14:textId="31041DB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Compositions</w:t>
      </w:r>
    </w:p>
    <w:p w14:paraId="05F4132E" w14:textId="33203A21"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Uses and Interactions</w:t>
      </w:r>
    </w:p>
    <w:p w14:paraId="7662C22D" w14:textId="2A3BCC10"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Resources</w:t>
      </w:r>
    </w:p>
    <w:p w14:paraId="512F90B6" w14:textId="1DD33CC2"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Processing</w:t>
      </w:r>
    </w:p>
    <w:p w14:paraId="0B8BCC25" w14:textId="4BCEB10C" w:rsidR="00A009D5" w:rsidRPr="001C36D8" w:rsidRDefault="00A009D5" w:rsidP="00A009D5">
      <w:pPr>
        <w:pStyle w:val="ListParagraph"/>
        <w:numPr>
          <w:ilvl w:val="1"/>
          <w:numId w:val="34"/>
        </w:numPr>
        <w:rPr>
          <w:rFonts w:asciiTheme="majorHAnsi" w:hAnsiTheme="majorHAnsi"/>
          <w:i/>
          <w:iCs/>
        </w:rPr>
      </w:pPr>
      <w:r w:rsidRPr="001C36D8">
        <w:rPr>
          <w:rFonts w:asciiTheme="majorHAnsi" w:hAnsiTheme="majorHAnsi"/>
          <w:i/>
          <w:iCs/>
        </w:rPr>
        <w:t>Interface and Export</w:t>
      </w:r>
    </w:p>
    <w:p w14:paraId="1A4E4538" w14:textId="2A76D0D7" w:rsidR="00030A4D" w:rsidRPr="00EA1414" w:rsidRDefault="00A009D5" w:rsidP="00EA1414">
      <w:pPr>
        <w:pStyle w:val="ListParagraph"/>
        <w:numPr>
          <w:ilvl w:val="1"/>
          <w:numId w:val="34"/>
        </w:numPr>
        <w:rPr>
          <w:rFonts w:asciiTheme="majorHAnsi" w:hAnsiTheme="majorHAnsi"/>
          <w:i/>
          <w:iCs/>
        </w:rPr>
      </w:pPr>
      <w:r w:rsidRPr="001C36D8">
        <w:rPr>
          <w:rFonts w:asciiTheme="majorHAnsi" w:hAnsiTheme="majorHAnsi"/>
          <w:i/>
          <w:iCs/>
        </w:rPr>
        <w:t>Detailed Subsystem Design</w:t>
      </w:r>
    </w:p>
    <w:p w14:paraId="340AD456" w14:textId="0FE58CCC" w:rsidR="00092555" w:rsidRDefault="00ED55B1" w:rsidP="00F2177C">
      <w:pPr>
        <w:pStyle w:val="Heading1"/>
      </w:pPr>
      <w:r>
        <w:lastRenderedPageBreak/>
        <w:t>Revision Summary</w:t>
      </w:r>
    </w:p>
    <w:tbl>
      <w:tblPr>
        <w:tblStyle w:val="MediumShading2-Accent5"/>
        <w:tblW w:w="5211" w:type="pct"/>
        <w:tblInd w:w="-365" w:type="dxa"/>
        <w:tblLook w:val="0660" w:firstRow="1" w:lastRow="1" w:firstColumn="0" w:lastColumn="0" w:noHBand="1" w:noVBand="1"/>
      </w:tblPr>
      <w:tblGrid>
        <w:gridCol w:w="1079"/>
        <w:gridCol w:w="1441"/>
        <w:gridCol w:w="5236"/>
        <w:gridCol w:w="45"/>
        <w:gridCol w:w="1193"/>
      </w:tblGrid>
      <w:tr w:rsidR="00595AF7" w14:paraId="0D8F2989" w14:textId="77777777" w:rsidTr="00595AF7">
        <w:trPr>
          <w:cnfStyle w:val="100000000000" w:firstRow="1" w:lastRow="0" w:firstColumn="0" w:lastColumn="0" w:oddVBand="0" w:evenVBand="0" w:oddHBand="0" w:evenHBand="0" w:firstRowFirstColumn="0" w:firstRowLastColumn="0" w:lastRowFirstColumn="0" w:lastRowLastColumn="0"/>
        </w:trPr>
        <w:tc>
          <w:tcPr>
            <w:tcW w:w="600" w:type="pct"/>
            <w:tcBorders>
              <w:left w:val="single" w:sz="4" w:space="0" w:color="auto"/>
            </w:tcBorders>
            <w:shd w:val="clear" w:color="auto" w:fill="007789" w:themeFill="accent1" w:themeFillShade="BF"/>
            <w:noWrap/>
          </w:tcPr>
          <w:p w14:paraId="1E80A5CF" w14:textId="0BEBD7A0" w:rsidR="00092555" w:rsidRDefault="00595AF7" w:rsidP="00595AF7">
            <w:r>
              <w:t>Version</w:t>
            </w:r>
          </w:p>
        </w:tc>
        <w:tc>
          <w:tcPr>
            <w:tcW w:w="801" w:type="pct"/>
            <w:shd w:val="clear" w:color="auto" w:fill="007789" w:themeFill="accent1" w:themeFillShade="BF"/>
          </w:tcPr>
          <w:p w14:paraId="4865C360" w14:textId="77777777" w:rsidR="00092555" w:rsidRDefault="00092555" w:rsidP="00595AF7">
            <w:pPr>
              <w:jc w:val="center"/>
            </w:pPr>
            <w:r>
              <w:t>Name</w:t>
            </w:r>
          </w:p>
        </w:tc>
        <w:tc>
          <w:tcPr>
            <w:tcW w:w="2936" w:type="pct"/>
            <w:gridSpan w:val="2"/>
            <w:shd w:val="clear" w:color="auto" w:fill="007789" w:themeFill="accent1" w:themeFillShade="BF"/>
          </w:tcPr>
          <w:p w14:paraId="0305172A" w14:textId="77777777" w:rsidR="00092555" w:rsidRDefault="00092555" w:rsidP="00595AF7">
            <w:pPr>
              <w:jc w:val="center"/>
            </w:pPr>
            <w:r>
              <w:t>Description of Change</w:t>
            </w:r>
          </w:p>
        </w:tc>
        <w:tc>
          <w:tcPr>
            <w:tcW w:w="663" w:type="pct"/>
            <w:tcBorders>
              <w:right w:val="single" w:sz="4" w:space="0" w:color="auto"/>
            </w:tcBorders>
            <w:shd w:val="clear" w:color="auto" w:fill="007789" w:themeFill="accent1" w:themeFillShade="BF"/>
          </w:tcPr>
          <w:p w14:paraId="75565F33" w14:textId="77777777" w:rsidR="00092555" w:rsidRDefault="00092555" w:rsidP="00595AF7">
            <w:pPr>
              <w:jc w:val="center"/>
            </w:pPr>
            <w:r>
              <w:t>Date</w:t>
            </w:r>
          </w:p>
        </w:tc>
      </w:tr>
      <w:tr w:rsidR="00092555" w14:paraId="44A39D2A" w14:textId="77777777" w:rsidTr="00595AF7">
        <w:tc>
          <w:tcPr>
            <w:tcW w:w="600" w:type="pct"/>
            <w:tcBorders>
              <w:left w:val="single" w:sz="4" w:space="0" w:color="auto"/>
              <w:bottom w:val="single" w:sz="4" w:space="0" w:color="auto"/>
              <w:right w:val="single" w:sz="4" w:space="0" w:color="auto"/>
            </w:tcBorders>
            <w:noWrap/>
          </w:tcPr>
          <w:p w14:paraId="48391681" w14:textId="0C356948" w:rsidR="00092555" w:rsidRPr="00AF7972" w:rsidRDefault="00B85095">
            <w:pPr>
              <w:rPr>
                <w:rFonts w:ascii="Abadi Extra Light" w:hAnsi="Abadi Extra Light"/>
              </w:rPr>
            </w:pPr>
            <w:r w:rsidRPr="00AF7972">
              <w:rPr>
                <w:rFonts w:ascii="Abadi Extra Light" w:hAnsi="Abadi Extra Light"/>
              </w:rPr>
              <w:t>1.0</w:t>
            </w:r>
          </w:p>
        </w:tc>
        <w:tc>
          <w:tcPr>
            <w:tcW w:w="801" w:type="pct"/>
            <w:tcBorders>
              <w:left w:val="single" w:sz="4" w:space="0" w:color="auto"/>
              <w:bottom w:val="single" w:sz="4" w:space="0" w:color="auto"/>
              <w:right w:val="single" w:sz="4" w:space="0" w:color="auto"/>
            </w:tcBorders>
          </w:tcPr>
          <w:p w14:paraId="5121335F" w14:textId="6672D00D" w:rsidR="007B1D7D" w:rsidRPr="00AF7972" w:rsidRDefault="00B85095">
            <w:pPr>
              <w:rPr>
                <w:rFonts w:ascii="Abadi Extra Light" w:hAnsi="Abadi Extra Light"/>
              </w:rPr>
            </w:pPr>
            <w:r w:rsidRPr="00AF7972">
              <w:rPr>
                <w:rFonts w:ascii="Abadi Extra Light" w:hAnsi="Abadi Extra Light"/>
              </w:rPr>
              <w:t>Sam Dressler</w:t>
            </w:r>
          </w:p>
        </w:tc>
        <w:tc>
          <w:tcPr>
            <w:tcW w:w="2911" w:type="pct"/>
            <w:tcBorders>
              <w:left w:val="single" w:sz="4" w:space="0" w:color="auto"/>
              <w:bottom w:val="single" w:sz="4" w:space="0" w:color="auto"/>
              <w:right w:val="single" w:sz="4" w:space="0" w:color="auto"/>
            </w:tcBorders>
          </w:tcPr>
          <w:p w14:paraId="13774652" w14:textId="339D4577" w:rsidR="000B3CE6" w:rsidRDefault="000B3CE6" w:rsidP="00057AA8">
            <w:pPr>
              <w:rPr>
                <w:rFonts w:ascii="Abadi Extra Light" w:hAnsi="Abadi Extra Light"/>
              </w:rPr>
            </w:pPr>
            <w:r>
              <w:rPr>
                <w:rFonts w:ascii="Abadi Extra Light" w:hAnsi="Abadi Extra Light"/>
              </w:rPr>
              <w:t>-Document structure and initial layout</w:t>
            </w:r>
          </w:p>
          <w:p w14:paraId="12ED4CD8" w14:textId="1CBEE84A"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1. Introduction</w:t>
            </w:r>
          </w:p>
          <w:p w14:paraId="59522B5E" w14:textId="6315C1D2" w:rsidR="00AF7972" w:rsidRDefault="00AF7972" w:rsidP="00057AA8">
            <w:pPr>
              <w:rPr>
                <w:rFonts w:ascii="Abadi Extra Light" w:hAnsi="Abadi Extra Light"/>
              </w:rPr>
            </w:pPr>
            <w:r>
              <w:rPr>
                <w:rFonts w:ascii="Abadi Extra Light" w:hAnsi="Abadi Extra Light"/>
              </w:rPr>
              <w:t>-</w:t>
            </w:r>
            <w:r w:rsidR="000B3CE6">
              <w:rPr>
                <w:rFonts w:ascii="Abadi Extra Light" w:hAnsi="Abadi Extra Light"/>
              </w:rPr>
              <w:t>Initial complete draft of section 3. Architectural Strategies</w:t>
            </w:r>
          </w:p>
          <w:p w14:paraId="01BC9B8E" w14:textId="3D7CE192" w:rsidR="000B3CE6" w:rsidRPr="00AF7972" w:rsidRDefault="000B3CE6" w:rsidP="00057AA8">
            <w:pPr>
              <w:rPr>
                <w:rFonts w:ascii="Abadi Extra Light" w:hAnsi="Abadi Extra Light"/>
              </w:rPr>
            </w:pPr>
            <w:r>
              <w:rPr>
                <w:rFonts w:ascii="Abadi Extra Light" w:hAnsi="Abadi Extra Light"/>
              </w:rPr>
              <w:t>-initial complete draft of section 5. Policies and Tactics</w:t>
            </w:r>
          </w:p>
        </w:tc>
        <w:tc>
          <w:tcPr>
            <w:tcW w:w="688" w:type="pct"/>
            <w:gridSpan w:val="2"/>
            <w:tcBorders>
              <w:left w:val="single" w:sz="4" w:space="0" w:color="auto"/>
              <w:bottom w:val="single" w:sz="4" w:space="0" w:color="auto"/>
              <w:right w:val="single" w:sz="4" w:space="0" w:color="auto"/>
            </w:tcBorders>
          </w:tcPr>
          <w:p w14:paraId="3BA85A79" w14:textId="017924EC" w:rsidR="00092555" w:rsidRPr="00AF7972" w:rsidRDefault="00AF7972">
            <w:pPr>
              <w:rPr>
                <w:rFonts w:ascii="Abadi Extra Light" w:hAnsi="Abadi Extra Light"/>
              </w:rPr>
            </w:pPr>
            <w:r>
              <w:rPr>
                <w:rFonts w:ascii="Abadi Extra Light" w:hAnsi="Abadi Extra Light"/>
              </w:rPr>
              <w:t>4/29/2020</w:t>
            </w:r>
          </w:p>
        </w:tc>
      </w:tr>
      <w:tr w:rsidR="00C44DA9" w14:paraId="3361EBEB" w14:textId="77777777" w:rsidTr="00595AF7">
        <w:tc>
          <w:tcPr>
            <w:tcW w:w="600" w:type="pct"/>
            <w:tcBorders>
              <w:top w:val="single" w:sz="4" w:space="0" w:color="auto"/>
              <w:left w:val="single" w:sz="4" w:space="0" w:color="auto"/>
              <w:bottom w:val="single" w:sz="4" w:space="0" w:color="auto"/>
              <w:right w:val="single" w:sz="4" w:space="0" w:color="auto"/>
            </w:tcBorders>
            <w:noWrap/>
          </w:tcPr>
          <w:p w14:paraId="53D1307E" w14:textId="03DB9AF9" w:rsidR="00C44DA9" w:rsidRPr="00AF7972" w:rsidRDefault="00C44DA9">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1B3E429E" w14:textId="2F2B815E" w:rsidR="00C44DA9" w:rsidRPr="00AF7972" w:rsidRDefault="00C44DA9">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3E8E7001" w14:textId="5C6BD086" w:rsidR="00195ECD" w:rsidRPr="00AF7972" w:rsidRDefault="00195ECD">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96BB093" w14:textId="48BB81B5" w:rsidR="00C44DA9" w:rsidRPr="00AF7972" w:rsidRDefault="00C44DA9">
            <w:pPr>
              <w:rPr>
                <w:rFonts w:ascii="Abadi Extra Light" w:hAnsi="Abadi Extra Light"/>
              </w:rPr>
            </w:pPr>
          </w:p>
        </w:tc>
      </w:tr>
      <w:tr w:rsidR="007B1D7D" w14:paraId="63D15973" w14:textId="77777777" w:rsidTr="00595AF7">
        <w:tc>
          <w:tcPr>
            <w:tcW w:w="600" w:type="pct"/>
            <w:tcBorders>
              <w:top w:val="single" w:sz="4" w:space="0" w:color="auto"/>
              <w:left w:val="single" w:sz="4" w:space="0" w:color="auto"/>
              <w:bottom w:val="single" w:sz="4" w:space="0" w:color="auto"/>
              <w:right w:val="single" w:sz="4" w:space="0" w:color="auto"/>
            </w:tcBorders>
            <w:noWrap/>
          </w:tcPr>
          <w:p w14:paraId="7A170E69" w14:textId="29BE144E" w:rsidR="007B1D7D" w:rsidRPr="00AF7972" w:rsidRDefault="007B1D7D">
            <w:pPr>
              <w:rPr>
                <w:rFonts w:ascii="Abadi Extra Light" w:hAnsi="Abadi Extra Light"/>
              </w:rPr>
            </w:pPr>
          </w:p>
        </w:tc>
        <w:tc>
          <w:tcPr>
            <w:tcW w:w="801" w:type="pct"/>
            <w:tcBorders>
              <w:top w:val="single" w:sz="4" w:space="0" w:color="auto"/>
              <w:left w:val="single" w:sz="4" w:space="0" w:color="auto"/>
              <w:bottom w:val="single" w:sz="4" w:space="0" w:color="auto"/>
              <w:right w:val="single" w:sz="4" w:space="0" w:color="auto"/>
            </w:tcBorders>
          </w:tcPr>
          <w:p w14:paraId="6190D857" w14:textId="3DD183E7" w:rsidR="00EF6610" w:rsidRPr="00AF7972" w:rsidRDefault="00EF6610">
            <w:pPr>
              <w:rPr>
                <w:rFonts w:ascii="Abadi Extra Light" w:hAnsi="Abadi Extra Light"/>
              </w:rPr>
            </w:pPr>
          </w:p>
        </w:tc>
        <w:tc>
          <w:tcPr>
            <w:tcW w:w="2911" w:type="pct"/>
            <w:tcBorders>
              <w:top w:val="single" w:sz="4" w:space="0" w:color="auto"/>
              <w:left w:val="single" w:sz="4" w:space="0" w:color="auto"/>
              <w:bottom w:val="single" w:sz="4" w:space="0" w:color="auto"/>
              <w:right w:val="single" w:sz="4" w:space="0" w:color="auto"/>
            </w:tcBorders>
          </w:tcPr>
          <w:p w14:paraId="0CC867BC" w14:textId="5811CC25" w:rsidR="00EF6610" w:rsidRPr="00AF7972" w:rsidRDefault="00EF6610">
            <w:pPr>
              <w:rPr>
                <w:rFonts w:ascii="Abadi Extra Light" w:hAnsi="Abadi Extra Light"/>
              </w:rPr>
            </w:pPr>
          </w:p>
        </w:tc>
        <w:tc>
          <w:tcPr>
            <w:tcW w:w="688" w:type="pct"/>
            <w:gridSpan w:val="2"/>
            <w:tcBorders>
              <w:top w:val="single" w:sz="4" w:space="0" w:color="auto"/>
              <w:left w:val="single" w:sz="4" w:space="0" w:color="auto"/>
              <w:bottom w:val="single" w:sz="4" w:space="0" w:color="auto"/>
              <w:right w:val="single" w:sz="4" w:space="0" w:color="auto"/>
            </w:tcBorders>
          </w:tcPr>
          <w:p w14:paraId="7F4060DF" w14:textId="330EC113" w:rsidR="00EF6610" w:rsidRPr="00AF7972" w:rsidRDefault="00EF6610">
            <w:pPr>
              <w:rPr>
                <w:rFonts w:ascii="Abadi Extra Light" w:hAnsi="Abadi Extra Light"/>
              </w:rPr>
            </w:pPr>
          </w:p>
        </w:tc>
      </w:tr>
      <w:tr w:rsidR="006D09F7" w14:paraId="245010C1" w14:textId="77777777" w:rsidTr="00595AF7">
        <w:trPr>
          <w:cnfStyle w:val="010000000000" w:firstRow="0" w:lastRow="1" w:firstColumn="0" w:lastColumn="0" w:oddVBand="0" w:evenVBand="0" w:oddHBand="0" w:evenHBand="0" w:firstRowFirstColumn="0" w:firstRowLastColumn="0" w:lastRowFirstColumn="0" w:lastRowLastColumn="0"/>
        </w:trPr>
        <w:tc>
          <w:tcPr>
            <w:tcW w:w="600" w:type="pct"/>
            <w:tcBorders>
              <w:top w:val="single" w:sz="4" w:space="0" w:color="auto"/>
              <w:left w:val="single" w:sz="4" w:space="0" w:color="auto"/>
              <w:right w:val="single" w:sz="4" w:space="0" w:color="auto"/>
            </w:tcBorders>
            <w:noWrap/>
          </w:tcPr>
          <w:p w14:paraId="33D4D506" w14:textId="77777777" w:rsidR="006D09F7" w:rsidRPr="00AF7972" w:rsidRDefault="006D09F7">
            <w:pPr>
              <w:rPr>
                <w:rFonts w:ascii="Abadi Extra Light" w:hAnsi="Abadi Extra Light"/>
              </w:rPr>
            </w:pPr>
          </w:p>
        </w:tc>
        <w:tc>
          <w:tcPr>
            <w:tcW w:w="801" w:type="pct"/>
            <w:tcBorders>
              <w:top w:val="single" w:sz="4" w:space="0" w:color="auto"/>
              <w:left w:val="single" w:sz="4" w:space="0" w:color="auto"/>
              <w:right w:val="single" w:sz="4" w:space="0" w:color="auto"/>
            </w:tcBorders>
          </w:tcPr>
          <w:p w14:paraId="06FD1243" w14:textId="58604478" w:rsidR="006D09F7" w:rsidRPr="00AF7972" w:rsidRDefault="006D09F7">
            <w:pPr>
              <w:rPr>
                <w:rFonts w:ascii="Abadi Extra Light" w:hAnsi="Abadi Extra Light"/>
              </w:rPr>
            </w:pPr>
          </w:p>
        </w:tc>
        <w:tc>
          <w:tcPr>
            <w:tcW w:w="2911" w:type="pct"/>
            <w:tcBorders>
              <w:top w:val="single" w:sz="4" w:space="0" w:color="auto"/>
              <w:left w:val="single" w:sz="4" w:space="0" w:color="auto"/>
              <w:right w:val="single" w:sz="4" w:space="0" w:color="auto"/>
            </w:tcBorders>
          </w:tcPr>
          <w:p w14:paraId="35B247F7" w14:textId="1A0BF91B" w:rsidR="006D09F7" w:rsidRPr="00AF7972" w:rsidRDefault="006D09F7">
            <w:pPr>
              <w:rPr>
                <w:rFonts w:ascii="Abadi Extra Light" w:hAnsi="Abadi Extra Light"/>
              </w:rPr>
            </w:pPr>
          </w:p>
        </w:tc>
        <w:tc>
          <w:tcPr>
            <w:tcW w:w="688" w:type="pct"/>
            <w:gridSpan w:val="2"/>
            <w:tcBorders>
              <w:top w:val="single" w:sz="4" w:space="0" w:color="auto"/>
              <w:left w:val="single" w:sz="4" w:space="0" w:color="auto"/>
              <w:right w:val="single" w:sz="4" w:space="0" w:color="auto"/>
            </w:tcBorders>
          </w:tcPr>
          <w:p w14:paraId="137FAE58" w14:textId="7C1DB093" w:rsidR="006D09F7" w:rsidRPr="00AF7972" w:rsidRDefault="006D09F7">
            <w:pPr>
              <w:rPr>
                <w:rFonts w:ascii="Abadi Extra Light" w:hAnsi="Abadi Extra Light"/>
              </w:rPr>
            </w:pPr>
          </w:p>
        </w:tc>
      </w:tr>
    </w:tbl>
    <w:p w14:paraId="7A8200D9" w14:textId="5EEDCA10" w:rsidR="001164DD" w:rsidRDefault="00272B15" w:rsidP="00EA1414">
      <w:pPr>
        <w:pStyle w:val="Heading1"/>
      </w:pPr>
      <w:r>
        <w:br w:type="page"/>
      </w:r>
      <w:r w:rsidR="00EA1414">
        <w:lastRenderedPageBreak/>
        <w:t xml:space="preserve">1. </w:t>
      </w:r>
      <w:r w:rsidR="003B4009" w:rsidRPr="00821BE0">
        <w:t>Introductio</w:t>
      </w:r>
      <w:r w:rsidR="00F2177C">
        <w:t>n</w:t>
      </w:r>
    </w:p>
    <w:p w14:paraId="764337F7" w14:textId="636DA492" w:rsidR="00EA1414" w:rsidRDefault="00EA1414" w:rsidP="00EA1414">
      <w:pPr>
        <w:pStyle w:val="Heading2"/>
      </w:pPr>
      <w:r>
        <w:t>1.1 Document purpose</w:t>
      </w:r>
    </w:p>
    <w:p w14:paraId="004F704D" w14:textId="60AD8C9E" w:rsidR="00EA1414" w:rsidRPr="00AF7972" w:rsidRDefault="00EA1414" w:rsidP="00AF7972">
      <w:pPr>
        <w:jc w:val="both"/>
        <w:rPr>
          <w:sz w:val="24"/>
          <w:szCs w:val="24"/>
        </w:rPr>
      </w:pPr>
      <w:r w:rsidRPr="00AF7972">
        <w:rPr>
          <w:sz w:val="24"/>
          <w:szCs w:val="24"/>
        </w:rPr>
        <w:t xml:space="preserve">This document contains the detailed design of the Money Hub system. </w:t>
      </w:r>
      <w:r w:rsidR="00192EDB">
        <w:rPr>
          <w:sz w:val="24"/>
          <w:szCs w:val="24"/>
        </w:rPr>
        <w:t>The design will cover the user interface, the backend server, and the SQL database. Furthermore, the document will cover limitations that affect the development of the system. System architecture, policies, developmental strategies, and preliminary talk of testing will also be included.</w:t>
      </w:r>
      <w:r w:rsidR="00AD7AE6">
        <w:rPr>
          <w:sz w:val="24"/>
          <w:szCs w:val="24"/>
        </w:rPr>
        <w:t xml:space="preserve"> For a general overlook of the document, consult the table of contents found at the top of this report. </w:t>
      </w:r>
    </w:p>
    <w:p w14:paraId="18E128E5" w14:textId="554F607A" w:rsidR="00EA1414" w:rsidRDefault="00EA1414" w:rsidP="00AF7972">
      <w:pPr>
        <w:pStyle w:val="Heading2"/>
      </w:pPr>
      <w:r>
        <w:t>1.2</w:t>
      </w:r>
      <w:r w:rsidR="00AF7972">
        <w:t xml:space="preserve"> product scope</w:t>
      </w:r>
    </w:p>
    <w:p w14:paraId="48CBFA23" w14:textId="64D3815A" w:rsidR="00AF7972" w:rsidRDefault="00AF7972" w:rsidP="00AF7972">
      <w:pPr>
        <w:jc w:val="both"/>
        <w:rPr>
          <w:sz w:val="24"/>
          <w:szCs w:val="24"/>
        </w:rPr>
      </w:pPr>
      <w:r>
        <w:rPr>
          <w:sz w:val="24"/>
          <w:szCs w:val="24"/>
        </w:rPr>
        <w:t xml:space="preserve">Money Hub was launched with the </w:t>
      </w:r>
      <w:r w:rsidR="001B6B6F">
        <w:rPr>
          <w:sz w:val="24"/>
          <w:szCs w:val="24"/>
        </w:rPr>
        <w:t>ideal</w:t>
      </w:r>
      <w:r>
        <w:rPr>
          <w:sz w:val="24"/>
          <w:szCs w:val="24"/>
        </w:rPr>
        <w:t xml:space="preserve"> in mind of simplifying</w:t>
      </w:r>
      <w:r w:rsidR="001B6B6F">
        <w:rPr>
          <w:sz w:val="24"/>
          <w:szCs w:val="24"/>
        </w:rPr>
        <w:t xml:space="preserve"> how people manage their</w:t>
      </w:r>
      <w:r>
        <w:rPr>
          <w:sz w:val="24"/>
          <w:szCs w:val="24"/>
        </w:rPr>
        <w:t xml:space="preserve"> financ</w:t>
      </w:r>
      <w:r w:rsidR="00192EDB">
        <w:rPr>
          <w:sz w:val="24"/>
          <w:szCs w:val="24"/>
        </w:rPr>
        <w:t>es</w:t>
      </w:r>
      <w:r w:rsidR="001B6B6F">
        <w:rPr>
          <w:sz w:val="24"/>
          <w:szCs w:val="24"/>
        </w:rPr>
        <w:t xml:space="preserve"> independently</w:t>
      </w:r>
      <w:r>
        <w:rPr>
          <w:sz w:val="24"/>
          <w:szCs w:val="24"/>
        </w:rPr>
        <w:t xml:space="preserve">. The </w:t>
      </w:r>
      <w:r w:rsidR="001B6B6F">
        <w:rPr>
          <w:sz w:val="24"/>
          <w:szCs w:val="24"/>
        </w:rPr>
        <w:t xml:space="preserve">primary </w:t>
      </w:r>
      <w:r>
        <w:rPr>
          <w:sz w:val="24"/>
          <w:szCs w:val="24"/>
        </w:rPr>
        <w:t xml:space="preserve">goal of creating Money Hub </w:t>
      </w:r>
      <w:r w:rsidR="001B6B6F">
        <w:rPr>
          <w:sz w:val="24"/>
          <w:szCs w:val="24"/>
        </w:rPr>
        <w:t>i</w:t>
      </w:r>
      <w:r>
        <w:rPr>
          <w:sz w:val="24"/>
          <w:szCs w:val="24"/>
        </w:rPr>
        <w:t>s to give users access t</w:t>
      </w:r>
      <w:r w:rsidR="00192EDB">
        <w:rPr>
          <w:sz w:val="24"/>
          <w:szCs w:val="24"/>
        </w:rPr>
        <w:t>o a simple and easy to use applicatio</w:t>
      </w:r>
      <w:r w:rsidR="001B6B6F">
        <w:rPr>
          <w:sz w:val="24"/>
          <w:szCs w:val="24"/>
        </w:rPr>
        <w:t>n that enables tracking of expenses and savings so that they can be prepared for any of the financial challenges that present themselves in real life.</w:t>
      </w:r>
    </w:p>
    <w:p w14:paraId="15A71049" w14:textId="77777777" w:rsidR="001B6B6F" w:rsidRDefault="00AF7972" w:rsidP="00AF7972">
      <w:pPr>
        <w:jc w:val="both"/>
        <w:rPr>
          <w:sz w:val="24"/>
          <w:szCs w:val="24"/>
        </w:rPr>
      </w:pPr>
      <w:r>
        <w:rPr>
          <w:sz w:val="24"/>
          <w:szCs w:val="24"/>
        </w:rPr>
        <w:t>Money Hub will provide the user with access to a variety of their accounts in one place.</w:t>
      </w:r>
      <w:r w:rsidR="001B6B6F">
        <w:rPr>
          <w:sz w:val="24"/>
          <w:szCs w:val="24"/>
        </w:rPr>
        <w:t xml:space="preserve"> Users will be able to view and track a variety of different accounts ranging from savings to previously taken loans.</w:t>
      </w:r>
    </w:p>
    <w:p w14:paraId="65A21F65" w14:textId="55C85199" w:rsidR="00AF7972" w:rsidRDefault="00AF7972" w:rsidP="00AF7972">
      <w:pPr>
        <w:jc w:val="both"/>
        <w:rPr>
          <w:sz w:val="24"/>
          <w:szCs w:val="24"/>
        </w:rPr>
      </w:pPr>
      <w:r>
        <w:rPr>
          <w:sz w:val="24"/>
          <w:szCs w:val="24"/>
        </w:rPr>
        <w:t xml:space="preserve">Where Money Hub goes beyond your typical </w:t>
      </w:r>
      <w:r w:rsidR="001B6B6F">
        <w:rPr>
          <w:sz w:val="24"/>
          <w:szCs w:val="24"/>
        </w:rPr>
        <w:t>personal finance application</w:t>
      </w:r>
      <w:r>
        <w:rPr>
          <w:sz w:val="24"/>
          <w:szCs w:val="24"/>
        </w:rPr>
        <w:t xml:space="preserve"> is its access to showing the user their investment portfolios being used in online investment firms. On top of that, one of our goals in creating the system is too be able to see what debts the user has in car, student, and other various loans. </w:t>
      </w:r>
    </w:p>
    <w:p w14:paraId="6134FC9D" w14:textId="0489B2B4" w:rsidR="00AF7972" w:rsidRDefault="001B6B6F" w:rsidP="00AF7972">
      <w:pPr>
        <w:rPr>
          <w:sz w:val="24"/>
          <w:szCs w:val="24"/>
        </w:rPr>
      </w:pPr>
      <w:r>
        <w:rPr>
          <w:sz w:val="24"/>
          <w:szCs w:val="24"/>
        </w:rPr>
        <w:t>Money Hub will c</w:t>
      </w:r>
      <w:r w:rsidR="00AF7972">
        <w:rPr>
          <w:sz w:val="24"/>
          <w:szCs w:val="24"/>
        </w:rPr>
        <w:t>reat</w:t>
      </w:r>
      <w:r>
        <w:rPr>
          <w:sz w:val="24"/>
          <w:szCs w:val="24"/>
        </w:rPr>
        <w:t xml:space="preserve">e </w:t>
      </w:r>
      <w:r w:rsidR="00AF7972">
        <w:rPr>
          <w:sz w:val="24"/>
          <w:szCs w:val="24"/>
        </w:rPr>
        <w:t xml:space="preserve">a comprehensive summary of this information </w:t>
      </w:r>
      <w:r>
        <w:rPr>
          <w:sz w:val="24"/>
          <w:szCs w:val="24"/>
        </w:rPr>
        <w:t xml:space="preserve">that is visible all </w:t>
      </w:r>
      <w:r w:rsidR="00AF7972">
        <w:rPr>
          <w:sz w:val="24"/>
          <w:szCs w:val="24"/>
        </w:rPr>
        <w:t>in one place</w:t>
      </w:r>
      <w:r>
        <w:rPr>
          <w:sz w:val="24"/>
          <w:szCs w:val="24"/>
        </w:rPr>
        <w:t xml:space="preserve">. The project team believes that allowing users to see all this is the first step in </w:t>
      </w:r>
      <w:r w:rsidR="00AF7972">
        <w:rPr>
          <w:sz w:val="24"/>
          <w:szCs w:val="24"/>
        </w:rPr>
        <w:t>increasing the financial intelligence of the</w:t>
      </w:r>
      <w:r>
        <w:rPr>
          <w:sz w:val="24"/>
          <w:szCs w:val="24"/>
        </w:rPr>
        <w:t xml:space="preserve"> general American population.</w:t>
      </w:r>
    </w:p>
    <w:p w14:paraId="604B7292" w14:textId="2479BF26" w:rsidR="00192EDB" w:rsidRPr="00AF7972" w:rsidRDefault="00192EDB" w:rsidP="00192EDB">
      <w:pPr>
        <w:pStyle w:val="Heading2"/>
      </w:pPr>
      <w:r>
        <w:t>1.3 Intended Audience</w:t>
      </w:r>
    </w:p>
    <w:p w14:paraId="46A1BE35" w14:textId="65AB31FB" w:rsidR="00EA1414" w:rsidRDefault="001B6B6F" w:rsidP="00192EDB">
      <w:pPr>
        <w:jc w:val="both"/>
      </w:pPr>
      <w:r>
        <w:t xml:space="preserve">Software design documentation is primarily written with the purpose of </w:t>
      </w:r>
      <w:r w:rsidR="00AD7AE6">
        <w:t xml:space="preserve">allowing developers, system architects, and software testers a place to go when they have questions regarding specific areas of the software. </w:t>
      </w:r>
    </w:p>
    <w:p w14:paraId="73A94F2F" w14:textId="7CF8639C" w:rsidR="00AD7AE6" w:rsidRDefault="00AD7AE6" w:rsidP="00192EDB">
      <w:pPr>
        <w:jc w:val="both"/>
      </w:pPr>
      <w:r>
        <w:t xml:space="preserve">In addition to developers, the design documentation will also serve the purpose of giving the customer a view of how the product being developed. Referred to as the customer in the previous sentence, Dr. Hassan Reza, will be the primary evaluator of the system and this </w:t>
      </w:r>
      <w:r>
        <w:lastRenderedPageBreak/>
        <w:t xml:space="preserve">document will contain the necessary information to understand how the application will be structured. </w:t>
      </w:r>
    </w:p>
    <w:p w14:paraId="60124C2F" w14:textId="12DD73E5" w:rsidR="00AD7AE6" w:rsidRDefault="00AD7AE6" w:rsidP="00AD7AE6">
      <w:pPr>
        <w:pStyle w:val="Heading1"/>
      </w:pPr>
      <w:r>
        <w:t>2. Design Considerations</w:t>
      </w:r>
    </w:p>
    <w:p w14:paraId="4A03CEF2" w14:textId="68FAF30E" w:rsidR="00AD7AE6" w:rsidRPr="00AD7AE6" w:rsidRDefault="00AD7AE6" w:rsidP="00AD7AE6">
      <w:pPr>
        <w:pStyle w:val="Heading2"/>
      </w:pPr>
      <w:r>
        <w:t xml:space="preserve">2.1 </w:t>
      </w:r>
      <w:r w:rsidRPr="00AD7AE6">
        <w:t>Assumptions and Dependencies</w:t>
      </w:r>
    </w:p>
    <w:p w14:paraId="019D1A67" w14:textId="5B572B9B" w:rsidR="00AD7AE6" w:rsidRPr="00AD7AE6" w:rsidRDefault="00AD7AE6" w:rsidP="00AD7AE6">
      <w:pPr>
        <w:pStyle w:val="Heading2"/>
      </w:pPr>
      <w:r>
        <w:t xml:space="preserve">2.2 </w:t>
      </w:r>
      <w:r w:rsidRPr="00AD7AE6">
        <w:t>General Constraints</w:t>
      </w:r>
    </w:p>
    <w:p w14:paraId="4638BB4C" w14:textId="48ACEFF1" w:rsidR="00AD7AE6" w:rsidRPr="00B85095" w:rsidRDefault="00AD7AE6" w:rsidP="00AD7AE6">
      <w:pPr>
        <w:pStyle w:val="Heading2"/>
        <w:rPr>
          <w:sz w:val="22"/>
        </w:rPr>
      </w:pPr>
      <w:r>
        <w:t xml:space="preserve">2.4 </w:t>
      </w:r>
      <w:r w:rsidRPr="00B85095">
        <w:t>Development Methods</w:t>
      </w:r>
    </w:p>
    <w:p w14:paraId="54B3C3F3" w14:textId="75BAE8E3" w:rsidR="00AD7AE6" w:rsidRDefault="00AD7AE6" w:rsidP="00AD7AE6">
      <w:pPr>
        <w:pStyle w:val="Heading1"/>
      </w:pPr>
      <w:r>
        <w:t>3 Architectural Strategies</w:t>
      </w:r>
    </w:p>
    <w:p w14:paraId="1DA63C91" w14:textId="22F3D33D" w:rsidR="00AD7AE6" w:rsidRDefault="00AD7AE6" w:rsidP="00AD7AE6">
      <w:pPr>
        <w:pStyle w:val="Heading2"/>
      </w:pPr>
      <w:r>
        <w:t xml:space="preserve">3.1 </w:t>
      </w:r>
      <w:r w:rsidRPr="00B85095">
        <w:t>Programming Language</w:t>
      </w:r>
      <w:r>
        <w:t>s</w:t>
      </w:r>
    </w:p>
    <w:p w14:paraId="27604183" w14:textId="1ED4167F" w:rsidR="00AD7AE6" w:rsidRDefault="00AB62C6" w:rsidP="00AD7AE6">
      <w:r>
        <w:t xml:space="preserve">The Money Hub </w:t>
      </w:r>
      <w:r w:rsidR="00DE03CF">
        <w:t>S</w:t>
      </w:r>
      <w:r>
        <w:t xml:space="preserve">ystem </w:t>
      </w:r>
      <w:r w:rsidR="00DE03CF">
        <w:t xml:space="preserve">Architecture is currently being developed as an all in one desktop application. Production versions of the system will allow for downloads and installation off an external site. The prototype of the system being discussed in this report will consist of </w:t>
      </w:r>
      <w:r>
        <w:t>three main components</w:t>
      </w:r>
      <w:r w:rsidR="00DE03CF">
        <w:t>. Each of these components</w:t>
      </w:r>
      <w:r>
        <w:t xml:space="preserve"> will</w:t>
      </w:r>
      <w:r w:rsidR="00DE03CF">
        <w:t xml:space="preserve"> </w:t>
      </w:r>
      <w:r>
        <w:t xml:space="preserve">be implemented </w:t>
      </w:r>
      <w:r w:rsidR="00DE03CF">
        <w:t>using unique</w:t>
      </w:r>
      <w:r>
        <w:t xml:space="preserve"> programming languages</w:t>
      </w:r>
      <w:r w:rsidR="00DE03CF">
        <w:t>.</w:t>
      </w:r>
    </w:p>
    <w:p w14:paraId="54FDB887" w14:textId="0FDFA7E8" w:rsidR="00AB62C6" w:rsidRDefault="00AB62C6" w:rsidP="00AD7AE6">
      <w:r>
        <w:t>The firs</w:t>
      </w:r>
      <w:r w:rsidR="00495E71">
        <w:t xml:space="preserve">t component is how the users will interact with the system. This part of the architecture will be discussed further in section 3.4 of the system design documentation. The language chosen to implement this will be C#. The reason for this decision was the tools that are available through Microsoft Visual Studio. </w:t>
      </w:r>
    </w:p>
    <w:p w14:paraId="123924D9" w14:textId="40B4441C" w:rsidR="00495E71" w:rsidRDefault="00495E71" w:rsidP="00AD7AE6">
      <w:r>
        <w:t>The</w:t>
      </w:r>
      <w:r w:rsidR="00DE03CF">
        <w:t xml:space="preserve"> second component, the</w:t>
      </w:r>
      <w:r>
        <w:t xml:space="preserve"> server</w:t>
      </w:r>
      <w:r w:rsidR="00DE03CF">
        <w:t>,</w:t>
      </w:r>
      <w:r>
        <w:t xml:space="preserve"> will act as the conduit for which both the user interface and the database will communicate. Java has </w:t>
      </w:r>
      <w:r w:rsidR="00DE03CF">
        <w:t xml:space="preserve">options that make it a prime candidate because capabilities that allow for relatively easy communication between components. </w:t>
      </w:r>
    </w:p>
    <w:p w14:paraId="195AA4E4" w14:textId="634AA88A" w:rsidR="00495E71" w:rsidRPr="00AD7AE6" w:rsidRDefault="00495E71" w:rsidP="00AD7AE6">
      <w:r>
        <w:t xml:space="preserve">The final component of the architecture is the database. The Structured Query Language, otherwise known as SQL, was chosen in order to maintain the relative information for the system. Since Money Hub is a </w:t>
      </w:r>
      <w:r w:rsidR="00DE03CF">
        <w:t>query-based</w:t>
      </w:r>
      <w:r>
        <w:t xml:space="preserve"> system, SQL makes sense to the development team to use for this.</w:t>
      </w:r>
    </w:p>
    <w:p w14:paraId="164895D6" w14:textId="54FCA3D1" w:rsidR="00DE03CF" w:rsidRDefault="00AD7AE6" w:rsidP="00DE03CF">
      <w:pPr>
        <w:pStyle w:val="Heading2"/>
      </w:pPr>
      <w:r>
        <w:t xml:space="preserve">3.2 </w:t>
      </w:r>
      <w:r w:rsidRPr="00B85095">
        <w:t>Component Reuse</w:t>
      </w:r>
    </w:p>
    <w:p w14:paraId="7B255965" w14:textId="1250E4C5" w:rsidR="00DE03CF" w:rsidRPr="00DE03CF" w:rsidRDefault="00DE03CF" w:rsidP="00DE03CF">
      <w:r>
        <w:t xml:space="preserve">The current design for the system does not make use of any existing external components. The system will however offer means for the system to reuse internal data structures and functions. </w:t>
      </w:r>
    </w:p>
    <w:p w14:paraId="6A44CE09" w14:textId="44652386" w:rsidR="00AD7AE6" w:rsidRDefault="00AD7AE6" w:rsidP="00AD7AE6">
      <w:pPr>
        <w:pStyle w:val="Heading2"/>
      </w:pPr>
      <w:r>
        <w:lastRenderedPageBreak/>
        <w:t xml:space="preserve">3.3 </w:t>
      </w:r>
      <w:r w:rsidRPr="00B85095">
        <w:t>Further Work</w:t>
      </w:r>
    </w:p>
    <w:p w14:paraId="11F6649E" w14:textId="723165B6" w:rsidR="00AC5B38" w:rsidRPr="00DE03CF" w:rsidRDefault="00DE03CF" w:rsidP="00DE03CF">
      <w:r>
        <w:t>The System architecture will eventually need to include means in which it can query information from partner banks and firms</w:t>
      </w:r>
      <w:r w:rsidR="00AC5B38">
        <w:t xml:space="preserve"> off the internet</w:t>
      </w:r>
      <w:r>
        <w:t>. This</w:t>
      </w:r>
      <w:r w:rsidR="00AC5B38">
        <w:t xml:space="preserve"> web API is not currently in development because of the cooperation needed from these third parties. Additionally, the system would be developed for mobile and web use in order to increase the access of the system to clients. </w:t>
      </w:r>
    </w:p>
    <w:p w14:paraId="6CA12D4C" w14:textId="6C17FAC4" w:rsidR="00AD7AE6" w:rsidRDefault="00AD7AE6" w:rsidP="00AD7AE6">
      <w:pPr>
        <w:pStyle w:val="Heading2"/>
      </w:pPr>
      <w:r>
        <w:t xml:space="preserve">3.4 </w:t>
      </w:r>
      <w:r w:rsidRPr="00B85095">
        <w:t>User Interface</w:t>
      </w:r>
    </w:p>
    <w:p w14:paraId="6EFC1096" w14:textId="44C34F58" w:rsidR="00AC5B38" w:rsidRPr="00AC5B38" w:rsidRDefault="00AC5B38" w:rsidP="00AC5B38">
      <w:r>
        <w:t xml:space="preserve">The Money Hub user interface is designed with ease of access of user information in mind. Since the application is currently being designed for windows applications, there is a lot of flexibility with how we organize and size the display. A careful balance of how much information is available on one page and application size is needed in order to make sure that the user has an enjoyable experience while using the system. </w:t>
      </w:r>
    </w:p>
    <w:p w14:paraId="7E53AA60" w14:textId="13C7B0E6" w:rsidR="00AD7AE6" w:rsidRDefault="00AD7AE6" w:rsidP="00AD7AE6">
      <w:pPr>
        <w:pStyle w:val="Heading2"/>
      </w:pPr>
      <w:r>
        <w:t xml:space="preserve">3.5 </w:t>
      </w:r>
      <w:r w:rsidRPr="00B85095">
        <w:t>Software Interface</w:t>
      </w:r>
    </w:p>
    <w:p w14:paraId="3E444D4B" w14:textId="0BF1355E" w:rsidR="00AC5B38" w:rsidRPr="00AC5B38" w:rsidRDefault="00AC5B38" w:rsidP="00AC5B38">
      <w:r>
        <w:t xml:space="preserve">Software interfaces are basically how the user client, accessed through the user interface, will communicate and query the database. Requests from the user will be coded and sent via a server connection that contain the request in json or xml format. </w:t>
      </w:r>
    </w:p>
    <w:p w14:paraId="3F668942" w14:textId="4417B5FA" w:rsidR="00AD7AE6" w:rsidRDefault="00AD7AE6" w:rsidP="00AD7AE6">
      <w:pPr>
        <w:pStyle w:val="Heading2"/>
      </w:pPr>
      <w:r>
        <w:t xml:space="preserve">3.6 </w:t>
      </w:r>
      <w:r w:rsidRPr="00B85095">
        <w:t>Error Detection and Recovery</w:t>
      </w:r>
    </w:p>
    <w:p w14:paraId="01AA5D13" w14:textId="11C9C9C6" w:rsidR="000B3CE6" w:rsidRDefault="000B3CE6" w:rsidP="00AC5B38">
      <w:r>
        <w:t xml:space="preserve">From the current point of development, many errors will not be discovered until product testing begins. </w:t>
      </w:r>
      <w:r w:rsidR="001F7879">
        <w:t xml:space="preserve">Testing and error detection will be discussed further in future documents. The current design phase is being completed with initial proof of concept of interaction for the system components as its primary focus. </w:t>
      </w:r>
    </w:p>
    <w:p w14:paraId="3F38C0CF" w14:textId="71A724B0" w:rsidR="001F7879" w:rsidRDefault="001F7879" w:rsidP="001F7879">
      <w:pPr>
        <w:pStyle w:val="Heading1"/>
      </w:pPr>
      <w:r>
        <w:lastRenderedPageBreak/>
        <w:t>4 Software Architecture</w:t>
      </w:r>
    </w:p>
    <w:p w14:paraId="49DD6F63" w14:textId="76DA9205" w:rsidR="001F7879" w:rsidRPr="001C36D8" w:rsidRDefault="001F7879" w:rsidP="001F7879">
      <w:pPr>
        <w:pStyle w:val="Heading2"/>
      </w:pPr>
      <w:r>
        <w:t xml:space="preserve">4.1 </w:t>
      </w:r>
      <w:r w:rsidRPr="001C36D8">
        <w:t>System Architecture</w:t>
      </w:r>
    </w:p>
    <w:p w14:paraId="4F06F7A4" w14:textId="1B7B27E1" w:rsidR="001F7879" w:rsidRPr="001C36D8" w:rsidRDefault="001F7879" w:rsidP="001F7879">
      <w:pPr>
        <w:pStyle w:val="Heading2"/>
        <w:rPr>
          <w:sz w:val="22"/>
        </w:rPr>
      </w:pPr>
      <w:r>
        <w:t xml:space="preserve">4.2 </w:t>
      </w:r>
      <w:r w:rsidRPr="001C36D8">
        <w:t>System Decomposition</w:t>
      </w:r>
    </w:p>
    <w:p w14:paraId="343755A5" w14:textId="3045B5A1" w:rsidR="001F7879" w:rsidRDefault="001F7879" w:rsidP="001F7879">
      <w:pPr>
        <w:pStyle w:val="Heading1"/>
      </w:pPr>
      <w:r>
        <w:t>5 Policies and Tactics</w:t>
      </w:r>
    </w:p>
    <w:p w14:paraId="5C50FF13" w14:textId="53FAC0D0" w:rsidR="001F7879" w:rsidRPr="001C36D8" w:rsidRDefault="001F7879" w:rsidP="001F7879">
      <w:pPr>
        <w:pStyle w:val="Heading2"/>
      </w:pPr>
      <w:r>
        <w:t xml:space="preserve">5.1 </w:t>
      </w:r>
      <w:r w:rsidRPr="001C36D8">
        <w:t>Coding Guidelines and Conventions</w:t>
      </w:r>
    </w:p>
    <w:p w14:paraId="2A566A93" w14:textId="5B2BC359" w:rsidR="001F7879" w:rsidRPr="001C36D8" w:rsidRDefault="001F7879" w:rsidP="001F7879">
      <w:pPr>
        <w:pStyle w:val="Heading2"/>
      </w:pPr>
      <w:r>
        <w:t xml:space="preserve">5.2 </w:t>
      </w:r>
      <w:r w:rsidRPr="001C36D8">
        <w:t>Plans for Testing Product</w:t>
      </w:r>
    </w:p>
    <w:p w14:paraId="504347BE" w14:textId="652C24C9" w:rsidR="001F7879" w:rsidRPr="001C36D8" w:rsidRDefault="001F7879" w:rsidP="001F7879">
      <w:pPr>
        <w:pStyle w:val="Heading2"/>
      </w:pPr>
      <w:r>
        <w:t xml:space="preserve">5.3 </w:t>
      </w:r>
      <w:r w:rsidRPr="001C36D8">
        <w:t>Maintaining Product</w:t>
      </w:r>
    </w:p>
    <w:p w14:paraId="402422A8" w14:textId="751BFECA" w:rsidR="001F7879" w:rsidRPr="001C36D8" w:rsidRDefault="001F7879" w:rsidP="001F7879">
      <w:pPr>
        <w:pStyle w:val="Heading2"/>
      </w:pPr>
      <w:r>
        <w:t xml:space="preserve">5.4 </w:t>
      </w:r>
      <w:r w:rsidRPr="001C36D8">
        <w:t>Organization of Source Code</w:t>
      </w:r>
    </w:p>
    <w:p w14:paraId="455270AE" w14:textId="59507EEF" w:rsidR="001F7879" w:rsidRPr="001C36D8" w:rsidRDefault="001F7879" w:rsidP="001F7879">
      <w:pPr>
        <w:pStyle w:val="Heading2"/>
      </w:pPr>
      <w:r>
        <w:t xml:space="preserve">5.6 </w:t>
      </w:r>
      <w:r w:rsidRPr="001C36D8">
        <w:t>Generating System Deliverables</w:t>
      </w:r>
    </w:p>
    <w:p w14:paraId="009E3A34" w14:textId="3CEBC258" w:rsidR="001F7879" w:rsidRPr="001C36D8" w:rsidRDefault="001F7879" w:rsidP="001F7879">
      <w:pPr>
        <w:pStyle w:val="Heading1"/>
      </w:pPr>
      <w:r>
        <w:t xml:space="preserve">6 </w:t>
      </w:r>
      <w:r w:rsidRPr="001C36D8">
        <w:t>Detailed System Design</w:t>
      </w:r>
    </w:p>
    <w:p w14:paraId="512B7DEF" w14:textId="299193B2" w:rsidR="001F7879" w:rsidRPr="001C36D8" w:rsidRDefault="001F7879" w:rsidP="001F7879">
      <w:pPr>
        <w:pStyle w:val="Heading2"/>
      </w:pPr>
      <w:r>
        <w:t xml:space="preserve">6.1 </w:t>
      </w:r>
      <w:r w:rsidRPr="001C36D8">
        <w:t>Classification</w:t>
      </w:r>
    </w:p>
    <w:p w14:paraId="0C8B17A4" w14:textId="231AF0D6" w:rsidR="001F7879" w:rsidRPr="001C36D8" w:rsidRDefault="001F7879" w:rsidP="001F7879">
      <w:pPr>
        <w:pStyle w:val="Heading2"/>
      </w:pPr>
      <w:r>
        <w:t xml:space="preserve">6.2 </w:t>
      </w:r>
      <w:r w:rsidRPr="001C36D8">
        <w:t>Definition</w:t>
      </w:r>
    </w:p>
    <w:p w14:paraId="4F16970A" w14:textId="2CDF8760" w:rsidR="001F7879" w:rsidRPr="001C36D8" w:rsidRDefault="001F7879" w:rsidP="001F7879">
      <w:pPr>
        <w:pStyle w:val="Heading2"/>
      </w:pPr>
      <w:r>
        <w:t xml:space="preserve">6.3 </w:t>
      </w:r>
      <w:r w:rsidRPr="001C36D8">
        <w:t>Responsibilities</w:t>
      </w:r>
    </w:p>
    <w:p w14:paraId="30AD37C5" w14:textId="0DEA1150" w:rsidR="001F7879" w:rsidRPr="001C36D8" w:rsidRDefault="001F7879" w:rsidP="001F7879">
      <w:pPr>
        <w:pStyle w:val="Heading2"/>
      </w:pPr>
      <w:r>
        <w:t xml:space="preserve">6.4 </w:t>
      </w:r>
      <w:r w:rsidRPr="001C36D8">
        <w:t>Constraints</w:t>
      </w:r>
    </w:p>
    <w:p w14:paraId="004151F1" w14:textId="3C44ADEA" w:rsidR="001F7879" w:rsidRPr="001C36D8" w:rsidRDefault="001F7879" w:rsidP="001F7879">
      <w:pPr>
        <w:pStyle w:val="Heading2"/>
      </w:pPr>
      <w:r>
        <w:t xml:space="preserve">6.5 </w:t>
      </w:r>
      <w:r w:rsidRPr="001C36D8">
        <w:t>Compositions</w:t>
      </w:r>
    </w:p>
    <w:p w14:paraId="64F14811" w14:textId="01893F52" w:rsidR="001F7879" w:rsidRPr="001C36D8" w:rsidRDefault="001F7879" w:rsidP="001F7879">
      <w:pPr>
        <w:pStyle w:val="Heading2"/>
      </w:pPr>
      <w:r>
        <w:t xml:space="preserve">6.6 </w:t>
      </w:r>
      <w:r w:rsidRPr="001C36D8">
        <w:t>Uses and Interactions</w:t>
      </w:r>
    </w:p>
    <w:p w14:paraId="176692E4" w14:textId="089F1647" w:rsidR="001F7879" w:rsidRPr="001C36D8" w:rsidRDefault="001F7879" w:rsidP="001F7879">
      <w:pPr>
        <w:pStyle w:val="Heading2"/>
      </w:pPr>
      <w:r>
        <w:t xml:space="preserve">6.7 </w:t>
      </w:r>
      <w:r w:rsidRPr="001C36D8">
        <w:t>Resources</w:t>
      </w:r>
    </w:p>
    <w:p w14:paraId="551DE71B" w14:textId="1CBE821E" w:rsidR="001F7879" w:rsidRPr="001C36D8" w:rsidRDefault="001F7879" w:rsidP="001F7879">
      <w:pPr>
        <w:pStyle w:val="Heading2"/>
      </w:pPr>
      <w:r>
        <w:t xml:space="preserve">6.8 </w:t>
      </w:r>
      <w:r w:rsidRPr="001C36D8">
        <w:t>Processing</w:t>
      </w:r>
    </w:p>
    <w:p w14:paraId="7737CC13" w14:textId="2483C064" w:rsidR="001F7879" w:rsidRPr="001C36D8" w:rsidRDefault="001F7879" w:rsidP="001F7879">
      <w:pPr>
        <w:pStyle w:val="Heading2"/>
      </w:pPr>
      <w:r>
        <w:t xml:space="preserve">6.9 </w:t>
      </w:r>
      <w:r w:rsidRPr="001C36D8">
        <w:t>Interface and Export</w:t>
      </w:r>
    </w:p>
    <w:p w14:paraId="329CE9DE" w14:textId="1D943353" w:rsidR="001F7879" w:rsidRPr="00EA1414" w:rsidRDefault="001F7879" w:rsidP="001F7879">
      <w:pPr>
        <w:pStyle w:val="Heading2"/>
      </w:pPr>
      <w:r>
        <w:t xml:space="preserve">6.10 </w:t>
      </w:r>
      <w:r w:rsidRPr="001C36D8">
        <w:t>Detailed Subsystem Design</w:t>
      </w:r>
    </w:p>
    <w:p w14:paraId="72807190" w14:textId="77777777" w:rsidR="001F7879" w:rsidRPr="001F7879" w:rsidRDefault="001F7879" w:rsidP="001F7879"/>
    <w:sectPr w:rsidR="001F7879" w:rsidRPr="001F7879">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678056" w14:textId="77777777" w:rsidR="00B53E59" w:rsidRDefault="00B53E59" w:rsidP="00C6554A">
      <w:pPr>
        <w:spacing w:before="0" w:after="0" w:line="240" w:lineRule="auto"/>
      </w:pPr>
      <w:r>
        <w:separator/>
      </w:r>
    </w:p>
  </w:endnote>
  <w:endnote w:type="continuationSeparator" w:id="0">
    <w:p w14:paraId="2AD3D078" w14:textId="77777777" w:rsidR="00B53E59" w:rsidRDefault="00B53E5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876B7" w14:textId="77777777" w:rsidR="00B53E59" w:rsidRDefault="00B53E59" w:rsidP="00C6554A">
      <w:pPr>
        <w:spacing w:before="0" w:after="0" w:line="240" w:lineRule="auto"/>
      </w:pPr>
      <w:r>
        <w:separator/>
      </w:r>
    </w:p>
  </w:footnote>
  <w:footnote w:type="continuationSeparator" w:id="0">
    <w:p w14:paraId="538C6EA1" w14:textId="77777777" w:rsidR="00B53E59" w:rsidRDefault="00B53E59"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793B4D7E" w:rsidR="000060F4" w:rsidRDefault="000060F4" w:rsidP="00A123F4">
                    <w:pPr>
                      <w:spacing w:after="0" w:line="240" w:lineRule="auto"/>
                      <w:jc w:val="right"/>
                      <w:rPr>
                        <w:noProof/>
                      </w:rPr>
                    </w:pPr>
                    <w:r>
                      <w:rPr>
                        <w:noProof/>
                      </w:rPr>
                      <w:t>S</w:t>
                    </w:r>
                    <w:r w:rsidR="00F2177C">
                      <w:rPr>
                        <w:noProof/>
                      </w:rPr>
                      <w:t>DD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5E3883"/>
    <w:multiLevelType w:val="multilevel"/>
    <w:tmpl w:val="C4987E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91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A434ABC"/>
    <w:multiLevelType w:val="hybridMultilevel"/>
    <w:tmpl w:val="6210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04289"/>
    <w:multiLevelType w:val="hybridMultilevel"/>
    <w:tmpl w:val="A906C2DA"/>
    <w:lvl w:ilvl="0" w:tplc="29B8D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46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126037"/>
    <w:multiLevelType w:val="hybridMultilevel"/>
    <w:tmpl w:val="53F69C26"/>
    <w:lvl w:ilvl="0" w:tplc="7FE4C3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15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567E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A1AF4"/>
    <w:multiLevelType w:val="hybridMultilevel"/>
    <w:tmpl w:val="E7E0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B256CA"/>
    <w:multiLevelType w:val="hybridMultilevel"/>
    <w:tmpl w:val="CBA4CEC8"/>
    <w:lvl w:ilvl="0" w:tplc="B54A6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0A2782"/>
    <w:multiLevelType w:val="hybridMultilevel"/>
    <w:tmpl w:val="C3982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814F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B7952BE"/>
    <w:multiLevelType w:val="hybridMultilevel"/>
    <w:tmpl w:val="E74A839C"/>
    <w:lvl w:ilvl="0" w:tplc="0AFA5D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B67275"/>
    <w:multiLevelType w:val="hybridMultilevel"/>
    <w:tmpl w:val="433CB2B6"/>
    <w:lvl w:ilvl="0" w:tplc="236A1E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4564EB8"/>
    <w:multiLevelType w:val="hybridMultilevel"/>
    <w:tmpl w:val="EC26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FDA2B91"/>
    <w:multiLevelType w:val="hybridMultilevel"/>
    <w:tmpl w:val="389E7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23"/>
  </w:num>
  <w:num w:numId="6">
    <w:abstractNumId w:val="10"/>
  </w:num>
  <w:num w:numId="7">
    <w:abstractNumId w:val="16"/>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42"/>
  </w:num>
  <w:num w:numId="17">
    <w:abstractNumId w:val="20"/>
  </w:num>
  <w:num w:numId="18">
    <w:abstractNumId w:val="31"/>
  </w:num>
  <w:num w:numId="19">
    <w:abstractNumId w:val="18"/>
  </w:num>
  <w:num w:numId="20">
    <w:abstractNumId w:val="24"/>
  </w:num>
  <w:num w:numId="21">
    <w:abstractNumId w:val="28"/>
  </w:num>
  <w:num w:numId="22">
    <w:abstractNumId w:val="38"/>
  </w:num>
  <w:num w:numId="23">
    <w:abstractNumId w:val="41"/>
  </w:num>
  <w:num w:numId="24">
    <w:abstractNumId w:val="14"/>
  </w:num>
  <w:num w:numId="25">
    <w:abstractNumId w:val="40"/>
  </w:num>
  <w:num w:numId="26">
    <w:abstractNumId w:val="43"/>
  </w:num>
  <w:num w:numId="27">
    <w:abstractNumId w:val="12"/>
  </w:num>
  <w:num w:numId="28">
    <w:abstractNumId w:val="19"/>
  </w:num>
  <w:num w:numId="29">
    <w:abstractNumId w:val="26"/>
  </w:num>
  <w:num w:numId="30">
    <w:abstractNumId w:val="17"/>
  </w:num>
  <w:num w:numId="31">
    <w:abstractNumId w:val="30"/>
  </w:num>
  <w:num w:numId="32">
    <w:abstractNumId w:val="39"/>
  </w:num>
  <w:num w:numId="33">
    <w:abstractNumId w:val="44"/>
  </w:num>
  <w:num w:numId="34">
    <w:abstractNumId w:val="22"/>
  </w:num>
  <w:num w:numId="35">
    <w:abstractNumId w:val="34"/>
  </w:num>
  <w:num w:numId="36">
    <w:abstractNumId w:val="11"/>
  </w:num>
  <w:num w:numId="37">
    <w:abstractNumId w:val="15"/>
  </w:num>
  <w:num w:numId="38">
    <w:abstractNumId w:val="36"/>
  </w:num>
  <w:num w:numId="39">
    <w:abstractNumId w:val="33"/>
  </w:num>
  <w:num w:numId="40">
    <w:abstractNumId w:val="32"/>
  </w:num>
  <w:num w:numId="41">
    <w:abstractNumId w:val="37"/>
  </w:num>
  <w:num w:numId="42">
    <w:abstractNumId w:val="25"/>
  </w:num>
  <w:num w:numId="43">
    <w:abstractNumId w:val="21"/>
  </w:num>
  <w:num w:numId="44">
    <w:abstractNumId w:val="35"/>
  </w:num>
  <w:num w:numId="45">
    <w:abstractNumId w:val="27"/>
  </w:num>
  <w:num w:numId="46">
    <w:abstractNumId w:val="29"/>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0A4D"/>
    <w:rsid w:val="0003768B"/>
    <w:rsid w:val="00054D18"/>
    <w:rsid w:val="000555AA"/>
    <w:rsid w:val="00057AA8"/>
    <w:rsid w:val="00066D39"/>
    <w:rsid w:val="00074A02"/>
    <w:rsid w:val="00092555"/>
    <w:rsid w:val="000A7905"/>
    <w:rsid w:val="000B3CE6"/>
    <w:rsid w:val="000B4294"/>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92EDB"/>
    <w:rsid w:val="00195ECD"/>
    <w:rsid w:val="001A0426"/>
    <w:rsid w:val="001B6B6F"/>
    <w:rsid w:val="001C36D8"/>
    <w:rsid w:val="001E44C8"/>
    <w:rsid w:val="001F7879"/>
    <w:rsid w:val="002112CF"/>
    <w:rsid w:val="00225E9E"/>
    <w:rsid w:val="00227AC5"/>
    <w:rsid w:val="00234674"/>
    <w:rsid w:val="002350A3"/>
    <w:rsid w:val="002554CD"/>
    <w:rsid w:val="00256AAC"/>
    <w:rsid w:val="0026030D"/>
    <w:rsid w:val="0026189B"/>
    <w:rsid w:val="00272B15"/>
    <w:rsid w:val="0027485E"/>
    <w:rsid w:val="002815C7"/>
    <w:rsid w:val="00290BAE"/>
    <w:rsid w:val="00293B83"/>
    <w:rsid w:val="002B4294"/>
    <w:rsid w:val="002B6C86"/>
    <w:rsid w:val="002D6D59"/>
    <w:rsid w:val="002F13B9"/>
    <w:rsid w:val="002F7F80"/>
    <w:rsid w:val="0030779C"/>
    <w:rsid w:val="00314B06"/>
    <w:rsid w:val="00317839"/>
    <w:rsid w:val="0032204B"/>
    <w:rsid w:val="00322DA2"/>
    <w:rsid w:val="003236EA"/>
    <w:rsid w:val="0033091A"/>
    <w:rsid w:val="00333D0D"/>
    <w:rsid w:val="0036716D"/>
    <w:rsid w:val="003829DB"/>
    <w:rsid w:val="003A6B90"/>
    <w:rsid w:val="003B4009"/>
    <w:rsid w:val="003B7B21"/>
    <w:rsid w:val="003C36D5"/>
    <w:rsid w:val="003E20A7"/>
    <w:rsid w:val="00406F6E"/>
    <w:rsid w:val="0041281F"/>
    <w:rsid w:val="004255F0"/>
    <w:rsid w:val="0044159F"/>
    <w:rsid w:val="00450A02"/>
    <w:rsid w:val="004578EF"/>
    <w:rsid w:val="00472E04"/>
    <w:rsid w:val="00495E71"/>
    <w:rsid w:val="004961FC"/>
    <w:rsid w:val="004B39DA"/>
    <w:rsid w:val="004B4DE1"/>
    <w:rsid w:val="004B53C2"/>
    <w:rsid w:val="004B70AE"/>
    <w:rsid w:val="004C049F"/>
    <w:rsid w:val="004D2D25"/>
    <w:rsid w:val="004E794A"/>
    <w:rsid w:val="004F7F79"/>
    <w:rsid w:val="005000E2"/>
    <w:rsid w:val="00514067"/>
    <w:rsid w:val="005323DC"/>
    <w:rsid w:val="00532EAE"/>
    <w:rsid w:val="00533005"/>
    <w:rsid w:val="00547ADE"/>
    <w:rsid w:val="005504A2"/>
    <w:rsid w:val="0057707B"/>
    <w:rsid w:val="00590FD4"/>
    <w:rsid w:val="0059134D"/>
    <w:rsid w:val="00595AF7"/>
    <w:rsid w:val="00595C9D"/>
    <w:rsid w:val="005B3CD2"/>
    <w:rsid w:val="005C2C54"/>
    <w:rsid w:val="005D1C67"/>
    <w:rsid w:val="005D3618"/>
    <w:rsid w:val="005D652C"/>
    <w:rsid w:val="005E2813"/>
    <w:rsid w:val="005F798A"/>
    <w:rsid w:val="00600620"/>
    <w:rsid w:val="00603D45"/>
    <w:rsid w:val="0060722C"/>
    <w:rsid w:val="00635124"/>
    <w:rsid w:val="00655E5A"/>
    <w:rsid w:val="00662D31"/>
    <w:rsid w:val="006A3CE7"/>
    <w:rsid w:val="006A75D1"/>
    <w:rsid w:val="006B39BA"/>
    <w:rsid w:val="006D09F7"/>
    <w:rsid w:val="006E5D60"/>
    <w:rsid w:val="00705C86"/>
    <w:rsid w:val="00744690"/>
    <w:rsid w:val="00751162"/>
    <w:rsid w:val="00752624"/>
    <w:rsid w:val="0076257C"/>
    <w:rsid w:val="00776795"/>
    <w:rsid w:val="0078145B"/>
    <w:rsid w:val="007877A0"/>
    <w:rsid w:val="00796ED6"/>
    <w:rsid w:val="007B1D7D"/>
    <w:rsid w:val="007D1B9E"/>
    <w:rsid w:val="007D1E37"/>
    <w:rsid w:val="00802AA9"/>
    <w:rsid w:val="00811CF8"/>
    <w:rsid w:val="00821BE0"/>
    <w:rsid w:val="00826982"/>
    <w:rsid w:val="00832C3D"/>
    <w:rsid w:val="00845BC1"/>
    <w:rsid w:val="0085170D"/>
    <w:rsid w:val="00853537"/>
    <w:rsid w:val="008570AC"/>
    <w:rsid w:val="00863BE4"/>
    <w:rsid w:val="00871055"/>
    <w:rsid w:val="008750C4"/>
    <w:rsid w:val="00880219"/>
    <w:rsid w:val="008A55BE"/>
    <w:rsid w:val="008C5C53"/>
    <w:rsid w:val="008E67BC"/>
    <w:rsid w:val="00900C29"/>
    <w:rsid w:val="009223CD"/>
    <w:rsid w:val="00935872"/>
    <w:rsid w:val="009709D5"/>
    <w:rsid w:val="0097196F"/>
    <w:rsid w:val="009855AB"/>
    <w:rsid w:val="009B4108"/>
    <w:rsid w:val="009D1E9D"/>
    <w:rsid w:val="00A009D5"/>
    <w:rsid w:val="00A03B58"/>
    <w:rsid w:val="00A110EE"/>
    <w:rsid w:val="00A123F4"/>
    <w:rsid w:val="00A9398C"/>
    <w:rsid w:val="00AA193B"/>
    <w:rsid w:val="00AA48AF"/>
    <w:rsid w:val="00AB62C6"/>
    <w:rsid w:val="00AB6CA1"/>
    <w:rsid w:val="00AC4CEF"/>
    <w:rsid w:val="00AC5B38"/>
    <w:rsid w:val="00AD201D"/>
    <w:rsid w:val="00AD7AE6"/>
    <w:rsid w:val="00AE4F0B"/>
    <w:rsid w:val="00AF7972"/>
    <w:rsid w:val="00B53E59"/>
    <w:rsid w:val="00B56FB9"/>
    <w:rsid w:val="00B72BE4"/>
    <w:rsid w:val="00B80537"/>
    <w:rsid w:val="00B85095"/>
    <w:rsid w:val="00BC450A"/>
    <w:rsid w:val="00BD2D76"/>
    <w:rsid w:val="00BE300A"/>
    <w:rsid w:val="00BF1979"/>
    <w:rsid w:val="00C0088F"/>
    <w:rsid w:val="00C0374E"/>
    <w:rsid w:val="00C05EB4"/>
    <w:rsid w:val="00C44DA9"/>
    <w:rsid w:val="00C60534"/>
    <w:rsid w:val="00C6107A"/>
    <w:rsid w:val="00C6554A"/>
    <w:rsid w:val="00C77238"/>
    <w:rsid w:val="00C807F4"/>
    <w:rsid w:val="00C85CD7"/>
    <w:rsid w:val="00CA7E5A"/>
    <w:rsid w:val="00CB084D"/>
    <w:rsid w:val="00CB29A0"/>
    <w:rsid w:val="00CB70FD"/>
    <w:rsid w:val="00CD4212"/>
    <w:rsid w:val="00CF6227"/>
    <w:rsid w:val="00D06E2A"/>
    <w:rsid w:val="00D11F73"/>
    <w:rsid w:val="00D30477"/>
    <w:rsid w:val="00D367A0"/>
    <w:rsid w:val="00D4034F"/>
    <w:rsid w:val="00D559F4"/>
    <w:rsid w:val="00D60B5D"/>
    <w:rsid w:val="00D66E89"/>
    <w:rsid w:val="00D744B4"/>
    <w:rsid w:val="00D765B9"/>
    <w:rsid w:val="00D85118"/>
    <w:rsid w:val="00DA6F16"/>
    <w:rsid w:val="00DB01D9"/>
    <w:rsid w:val="00DB10BD"/>
    <w:rsid w:val="00DC44A0"/>
    <w:rsid w:val="00DC7EFD"/>
    <w:rsid w:val="00DE03CF"/>
    <w:rsid w:val="00DE1361"/>
    <w:rsid w:val="00E018AF"/>
    <w:rsid w:val="00E02941"/>
    <w:rsid w:val="00E029F8"/>
    <w:rsid w:val="00E21661"/>
    <w:rsid w:val="00E22E38"/>
    <w:rsid w:val="00E2580E"/>
    <w:rsid w:val="00E35A9F"/>
    <w:rsid w:val="00E61CBE"/>
    <w:rsid w:val="00E72B5E"/>
    <w:rsid w:val="00E74994"/>
    <w:rsid w:val="00E86CC9"/>
    <w:rsid w:val="00EA02C1"/>
    <w:rsid w:val="00EA1414"/>
    <w:rsid w:val="00EA1900"/>
    <w:rsid w:val="00EA55FC"/>
    <w:rsid w:val="00ED37BD"/>
    <w:rsid w:val="00ED55B1"/>
    <w:rsid w:val="00ED7C44"/>
    <w:rsid w:val="00EE6443"/>
    <w:rsid w:val="00EF3F0B"/>
    <w:rsid w:val="00EF6610"/>
    <w:rsid w:val="00F077AA"/>
    <w:rsid w:val="00F102B9"/>
    <w:rsid w:val="00F11144"/>
    <w:rsid w:val="00F2177C"/>
    <w:rsid w:val="00F41DAC"/>
    <w:rsid w:val="00F51F05"/>
    <w:rsid w:val="00F8274B"/>
    <w:rsid w:val="00FB0329"/>
    <w:rsid w:val="00FB1D89"/>
    <w:rsid w:val="00FB581B"/>
    <w:rsid w:val="00FC2A33"/>
    <w:rsid w:val="00FD623E"/>
    <w:rsid w:val="00FD7C60"/>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C85CD7"/>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5">
    <w:name w:val="heading 5"/>
    <w:basedOn w:val="Normal"/>
    <w:next w:val="Normal"/>
    <w:link w:val="Heading5Char"/>
    <w:uiPriority w:val="9"/>
    <w:unhideWhenUsed/>
    <w:qFormat/>
    <w:rsid w:val="00C85CD7"/>
    <w:pPr>
      <w:keepNext/>
      <w:keepLines/>
      <w:spacing w:before="40" w:after="0"/>
      <w:outlineLvl w:val="4"/>
    </w:pPr>
    <w:rPr>
      <w:rFonts w:asciiTheme="majorHAnsi" w:eastAsiaTheme="majorEastAsia" w:hAnsiTheme="majorHAnsi" w:cstheme="majorBidi"/>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9358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C85CD7"/>
    <w:rPr>
      <w:rFonts w:asciiTheme="majorHAnsi" w:eastAsiaTheme="majorEastAsia" w:hAnsiTheme="majorHAnsi" w:cstheme="majorBidi"/>
      <w:i/>
      <w:iCs/>
      <w:color w:val="007789" w:themeColor="accent1" w:themeShade="BF"/>
    </w:rPr>
  </w:style>
  <w:style w:type="character" w:customStyle="1" w:styleId="Heading5Char">
    <w:name w:val="Heading 5 Char"/>
    <w:basedOn w:val="DefaultParagraphFont"/>
    <w:link w:val="Heading5"/>
    <w:uiPriority w:val="9"/>
    <w:rsid w:val="00C85CD7"/>
    <w:rPr>
      <w:rFonts w:asciiTheme="majorHAnsi" w:eastAsiaTheme="majorEastAsia" w:hAnsiTheme="majorHAnsi" w:cstheme="majorBidi"/>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E9735-5BB3-46D8-A345-1F44A1FF5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1510</TotalTime>
  <Pages>7</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42</cp:revision>
  <dcterms:created xsi:type="dcterms:W3CDTF">2020-03-29T22:48:00Z</dcterms:created>
  <dcterms:modified xsi:type="dcterms:W3CDTF">2020-04-29T22:07:00Z</dcterms:modified>
</cp:coreProperties>
</file>